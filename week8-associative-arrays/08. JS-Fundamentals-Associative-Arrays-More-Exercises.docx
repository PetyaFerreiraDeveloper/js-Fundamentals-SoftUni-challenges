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A69FE" w14:textId="048F9F1C" w:rsidR="00B97E1D" w:rsidRDefault="00782056" w:rsidP="00B97E1D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39664482" w14:textId="15DD1C0D" w:rsidR="00776591" w:rsidRDefault="00776591" w:rsidP="00776591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 </w:t>
      </w:r>
      <w:hyperlink r:id="rId12" w:history="1">
        <w:r w:rsidR="007B2578" w:rsidRPr="004E6064">
          <w:rPr>
            <w:rStyle w:val="Hyperlink"/>
            <w:sz w:val="24"/>
            <w:szCs w:val="24"/>
          </w:rPr>
          <w:t>https://judge.softuni.org/Contests/1305</w:t>
        </w:r>
      </w:hyperlink>
    </w:p>
    <w:p w14:paraId="7889D80C" w14:textId="77777777" w:rsidR="00B97E1D" w:rsidRPr="00B97E1D" w:rsidRDefault="00B97E1D" w:rsidP="00B97E1D">
      <w:pPr>
        <w:rPr>
          <w:lang w:val="en-US"/>
        </w:rPr>
      </w:pPr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1920EFB5" w14:textId="0EDB70C6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</w:t>
      </w:r>
      <w:proofErr w:type="spellStart"/>
      <w:r w:rsidR="00842D3B" w:rsidRPr="00842D3B">
        <w:rPr>
          <w:b/>
          <w:lang w:val="en-US"/>
        </w:rPr>
        <w:t>carOneKeyOne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carOneValueOne</w:t>
      </w:r>
      <w:proofErr w:type="spellEnd"/>
      <w:r w:rsidR="00842D3B" w:rsidRPr="00842D3B">
        <w:rPr>
          <w:b/>
          <w:lang w:val="en-US"/>
        </w:rPr>
        <w:t>}, {</w:t>
      </w:r>
      <w:proofErr w:type="spellStart"/>
      <w:r w:rsidR="00842D3B" w:rsidRPr="00842D3B">
        <w:rPr>
          <w:b/>
          <w:lang w:val="en-US"/>
        </w:rPr>
        <w:t>carOneKeyTwo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carOneValueTwo</w:t>
      </w:r>
      <w:proofErr w:type="spellEnd"/>
      <w:r w:rsidR="00842D3B" w:rsidRPr="00842D3B">
        <w:rPr>
          <w:b/>
          <w:lang w:val="en-US"/>
        </w:rPr>
        <w:t>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07A7B4CB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lastRenderedPageBreak/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armyOne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armyTwo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lastRenderedPageBreak/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Heading2"/>
      </w:pPr>
      <w:r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spell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spellEnd"/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</w:t>
      </w:r>
      <w:proofErr w:type="spellStart"/>
      <w:r w:rsidR="006730CE" w:rsidRPr="00453752">
        <w:rPr>
          <w:b/>
          <w:lang w:val="en-US"/>
        </w:rPr>
        <w:t>bookOne</w:t>
      </w:r>
      <w:proofErr w:type="spellEnd"/>
      <w:r w:rsidR="006730CE" w:rsidRPr="00453752">
        <w:rPr>
          <w:b/>
          <w:lang w:val="en-US"/>
        </w:rPr>
        <w:t xml:space="preserve"> title}</w:t>
      </w:r>
      <w:r w:rsidR="00453752" w:rsidRPr="00453752">
        <w:rPr>
          <w:b/>
          <w:lang w:val="en-US"/>
        </w:rPr>
        <w:t>: {</w:t>
      </w:r>
      <w:proofErr w:type="spellStart"/>
      <w:r w:rsidR="00453752" w:rsidRPr="00453752">
        <w:rPr>
          <w:b/>
          <w:lang w:val="en-US"/>
        </w:rPr>
        <w:t>bookOne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</w:r>
      <w:r w:rsidR="00453752" w:rsidRPr="00453752">
        <w:rPr>
          <w:b/>
          <w:lang w:val="en-US"/>
        </w:rPr>
        <w:lastRenderedPageBreak/>
        <w:t>--&gt;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title}: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</w:t>
      </w:r>
      <w:proofErr w:type="spellStart"/>
      <w:r w:rsidR="00453752" w:rsidRPr="00453752">
        <w:rPr>
          <w:b/>
          <w:lang w:val="en-US"/>
        </w:rPr>
        <w:t>shelfTwo</w:t>
      </w:r>
      <w:proofErr w:type="spellEnd"/>
      <w:r w:rsidR="00453752" w:rsidRPr="00453752">
        <w:rPr>
          <w:b/>
          <w:lang w:val="en-US"/>
        </w:rPr>
        <w:t xml:space="preserve">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t>SoftUni</w:t>
      </w:r>
      <w:proofErr w:type="spellEnd"/>
      <w:r>
        <w:t xml:space="preserve">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['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15</w:t>
            </w:r>
            <w:r>
              <w:rPr>
                <w:rFonts w:ascii="Consolas" w:hAnsi="Consolas"/>
                <w:lang w:val="en-US"/>
              </w:rPr>
              <w:t>',</w:t>
            </w:r>
          </w:p>
          <w:p w14:paraId="6EB8F90E" w14:textId="1534206F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user1[26] with email user1@user.com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>
              <w:rPr>
                <w:rFonts w:ascii="Consolas" w:hAnsi="Consolas"/>
                <w:lang w:val="en-US"/>
              </w:rPr>
              <w:t>',</w:t>
            </w:r>
          </w:p>
          <w:p w14:paraId="49376DC5" w14:textId="7D036742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user2[36] with email user11@user.com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>
              <w:rPr>
                <w:rFonts w:ascii="Consolas" w:hAnsi="Consolas"/>
                <w:lang w:val="en-US"/>
              </w:rPr>
              <w:t>',</w:t>
            </w:r>
          </w:p>
          <w:p w14:paraId="6E7AF6C1" w14:textId="260871ED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5</w:t>
            </w:r>
            <w:r>
              <w:rPr>
                <w:rFonts w:ascii="Consolas" w:hAnsi="Consolas"/>
                <w:lang w:val="en-US"/>
              </w:rPr>
              <w:t>',</w:t>
            </w:r>
          </w:p>
          <w:p w14:paraId="7E59424B" w14:textId="376A4A98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5</w:t>
            </w:r>
            <w:r>
              <w:rPr>
                <w:rFonts w:ascii="Consolas" w:hAnsi="Consolas"/>
                <w:lang w:val="en-US"/>
              </w:rPr>
              <w:t>',</w:t>
            </w:r>
          </w:p>
          <w:p w14:paraId="415144F0" w14:textId="22E65E00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user1[26] with email user1@user.com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>
              <w:rPr>
                <w:rFonts w:ascii="Consolas" w:hAnsi="Consolas"/>
                <w:lang w:val="en-US"/>
              </w:rPr>
              <w:t>',</w:t>
            </w:r>
          </w:p>
          <w:p w14:paraId="65CE713E" w14:textId="744692F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user2[36] with email user11@user.com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>
              <w:rPr>
                <w:rFonts w:ascii="Consolas" w:hAnsi="Consolas"/>
                <w:lang w:val="en-US"/>
              </w:rPr>
              <w:t>',</w:t>
            </w:r>
          </w:p>
          <w:p w14:paraId="3BDB515B" w14:textId="4F44342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user3[6] with email user3@user.com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>
              <w:rPr>
                <w:rFonts w:ascii="Consolas" w:hAnsi="Consolas"/>
                <w:lang w:val="en-US"/>
              </w:rPr>
              <w:t>',</w:t>
            </w:r>
          </w:p>
          <w:p w14:paraId="67CCF73C" w14:textId="19077C9C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1</w:t>
            </w:r>
            <w:r>
              <w:rPr>
                <w:rFonts w:ascii="Consolas" w:hAnsi="Consolas"/>
                <w:lang w:val="en-US"/>
              </w:rPr>
              <w:t>',</w:t>
            </w:r>
          </w:p>
          <w:p w14:paraId="3D359735" w14:textId="5389327B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JSCore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8</w:t>
            </w:r>
            <w:r>
              <w:rPr>
                <w:rFonts w:ascii="Consolas" w:hAnsi="Consolas"/>
                <w:lang w:val="en-US"/>
              </w:rPr>
              <w:t>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'</w:t>
            </w:r>
            <w:r w:rsidRPr="00BD7391">
              <w:rPr>
                <w:rFonts w:ascii="Consolas" w:hAnsi="Consolas"/>
                <w:lang w:val="en-US"/>
              </w:rPr>
              <w:t xml:space="preserve">user23[62] with email user23@user.com joins </w:t>
            </w:r>
            <w:proofErr w:type="spellStart"/>
            <w:r w:rsidRPr="00BD7391">
              <w:rPr>
                <w:rFonts w:ascii="Consolas" w:hAnsi="Consolas"/>
                <w:lang w:val="en-US"/>
              </w:rPr>
              <w:t>JSCore</w:t>
            </w:r>
            <w:proofErr w:type="spellEnd"/>
            <w:r>
              <w:rPr>
                <w:rFonts w:ascii="Consolas" w:hAnsi="Consolas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 w:rsidRPr="00BD7391">
              <w:rPr>
                <w:rFonts w:ascii="Consolas" w:hAnsi="Consolas"/>
                <w:lang w:val="en-US"/>
              </w:rPr>
              <w:t>C#Advanced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3 places left</w:t>
            </w:r>
          </w:p>
          <w:p w14:paraId="4605EC0E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--- 36: user2, user11@user.com</w:t>
            </w:r>
          </w:p>
          <w:p w14:paraId="6C3DBB96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--- 26: user1, user1@user.com</w:t>
            </w:r>
          </w:p>
          <w:p w14:paraId="175255EB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--- 6: user3, user3@user.com</w:t>
            </w:r>
          </w:p>
          <w:p w14:paraId="4CB6C58D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 w:rsidRPr="00BD7391">
              <w:rPr>
                <w:rFonts w:ascii="Consolas" w:hAnsi="Consolas"/>
                <w:lang w:val="en-US"/>
              </w:rPr>
              <w:t>JavaBasics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18 places left</w:t>
            </w:r>
          </w:p>
          <w:p w14:paraId="1AC5A05F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--- 36: user2, user11@user.com</w:t>
            </w:r>
          </w:p>
          <w:p w14:paraId="2AA61070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--- 26: user1, user1@user.com</w:t>
            </w:r>
          </w:p>
          <w:p w14:paraId="3FD16DCE" w14:textId="77777777" w:rsidR="00BD7391" w:rsidRPr="00BD7391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proofErr w:type="spellStart"/>
            <w:r w:rsidRPr="00BD7391">
              <w:rPr>
                <w:rFonts w:ascii="Consolas" w:hAnsi="Consolas"/>
                <w:lang w:val="en-US"/>
              </w:rPr>
              <w:t>JSCore</w:t>
            </w:r>
            <w:proofErr w:type="spellEnd"/>
            <w:r w:rsidRPr="00BD7391">
              <w:rPr>
                <w:rFonts w:ascii="Consolas" w:hAnsi="Consolas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BD7391">
              <w:rPr>
                <w:rFonts w:ascii="Consolas" w:hAnsi="Consolas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F7DF" w14:textId="77777777" w:rsidR="009861FF" w:rsidRDefault="009861FF" w:rsidP="00053EF9">
      <w:pPr>
        <w:spacing w:after="0" w:line="240" w:lineRule="auto"/>
      </w:pPr>
      <w:r>
        <w:separator/>
      </w:r>
    </w:p>
  </w:endnote>
  <w:endnote w:type="continuationSeparator" w:id="0">
    <w:p w14:paraId="6AE103E0" w14:textId="77777777" w:rsidR="009861FF" w:rsidRDefault="009861FF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is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9FFB153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64CD8" w14:textId="77777777" w:rsidR="009861FF" w:rsidRDefault="009861FF" w:rsidP="00053EF9">
      <w:pPr>
        <w:spacing w:after="0" w:line="240" w:lineRule="auto"/>
      </w:pPr>
      <w:r>
        <w:separator/>
      </w:r>
    </w:p>
  </w:footnote>
  <w:footnote w:type="continuationSeparator" w:id="0">
    <w:p w14:paraId="15792BCD" w14:textId="77777777" w:rsidR="009861FF" w:rsidRDefault="009861FF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615F"/>
    <w:rsid w:val="003D63AF"/>
    <w:rsid w:val="003F6F66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76591"/>
    <w:rsid w:val="00782056"/>
    <w:rsid w:val="00796752"/>
    <w:rsid w:val="007B2578"/>
    <w:rsid w:val="007F3DD9"/>
    <w:rsid w:val="0080706F"/>
    <w:rsid w:val="00841C38"/>
    <w:rsid w:val="00842D3B"/>
    <w:rsid w:val="008A50E1"/>
    <w:rsid w:val="008B5172"/>
    <w:rsid w:val="009660D0"/>
    <w:rsid w:val="009661E9"/>
    <w:rsid w:val="009861FF"/>
    <w:rsid w:val="009B6210"/>
    <w:rsid w:val="009C0FDD"/>
    <w:rsid w:val="009C6AB8"/>
    <w:rsid w:val="00A118E6"/>
    <w:rsid w:val="00A45292"/>
    <w:rsid w:val="00A55414"/>
    <w:rsid w:val="00A739A4"/>
    <w:rsid w:val="00A944C0"/>
    <w:rsid w:val="00AA1023"/>
    <w:rsid w:val="00AB2EE5"/>
    <w:rsid w:val="00AF3D57"/>
    <w:rsid w:val="00AF7A12"/>
    <w:rsid w:val="00B259AF"/>
    <w:rsid w:val="00B40C20"/>
    <w:rsid w:val="00B46ACD"/>
    <w:rsid w:val="00B602A2"/>
    <w:rsid w:val="00B631F3"/>
    <w:rsid w:val="00B97E1D"/>
    <w:rsid w:val="00BD7391"/>
    <w:rsid w:val="00C03BBE"/>
    <w:rsid w:val="00C124FA"/>
    <w:rsid w:val="00C22DAB"/>
    <w:rsid w:val="00C24601"/>
    <w:rsid w:val="00C44367"/>
    <w:rsid w:val="00C607AA"/>
    <w:rsid w:val="00CB71C5"/>
    <w:rsid w:val="00CC4558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ED24BB"/>
    <w:rsid w:val="00F05310"/>
    <w:rsid w:val="00F277A8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9DCF65-6603-D540-9EDF-1152693D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C:\Users\Acer\Documents\Custom Office Templates\Lecture Design Template.dot</Template>
  <TotalTime>0</TotalTime>
  <Pages>5</Pages>
  <Words>1442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petianaidenova@hotmail.com</cp:lastModifiedBy>
  <cp:revision>2</cp:revision>
  <dcterms:created xsi:type="dcterms:W3CDTF">2021-09-13T19:25:00Z</dcterms:created>
  <dcterms:modified xsi:type="dcterms:W3CDTF">2021-09-13T19:25:00Z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